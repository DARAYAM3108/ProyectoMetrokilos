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AE6B3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</w:t>
      </w:r>
      <w:r w:rsidR="009A1731">
        <w:rPr>
          <w:rFonts w:ascii="Arial" w:hAnsi="Arial"/>
          <w:sz w:val="24"/>
          <w:lang w:val="es-MX"/>
        </w:rPr>
        <w:t xml:space="preserve">Eliminar </w:t>
      </w:r>
      <w:r w:rsidR="00993D70">
        <w:rPr>
          <w:rFonts w:ascii="Arial" w:hAnsi="Arial"/>
          <w:sz w:val="24"/>
          <w:lang w:val="es-MX"/>
        </w:rPr>
        <w:t>Cajero</w:t>
      </w:r>
      <w:r w:rsidR="009A1731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cajero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993D70">
              <w:rPr>
                <w:rFonts w:ascii="Arial" w:hAnsi="Arial"/>
                <w:sz w:val="24"/>
                <w:lang w:val="es-MX"/>
              </w:rPr>
              <w:t>Cajero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993D70" w:rsidRPr="00993D70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>
      <w:pPr>
        <w:jc w:val="both"/>
        <w:rPr>
          <w:rFonts w:ascii="Arial" w:hAnsi="Arial"/>
          <w:sz w:val="24"/>
          <w:lang w:val="es-MX"/>
        </w:rPr>
      </w:pP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proofErr w:type="spellStart"/>
      <w:r w:rsidRPr="003B0E65">
        <w:rPr>
          <w:rFonts w:ascii="Arial" w:hAnsi="Arial"/>
          <w:b/>
          <w:sz w:val="28"/>
          <w:lang w:val="es-MX"/>
        </w:rPr>
        <w:t>Poscondiciones</w:t>
      </w:r>
      <w:proofErr w:type="spellEnd"/>
      <w:r w:rsidRPr="003B0E65">
        <w:rPr>
          <w:rFonts w:ascii="Arial" w:hAnsi="Arial"/>
          <w:sz w:val="28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BB0C58" w:rsidRDefault="00BB0C58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1-El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993D70">
        <w:rPr>
          <w:rFonts w:ascii="Arial" w:hAnsi="Arial"/>
          <w:sz w:val="24"/>
          <w:lang w:val="es-MX"/>
        </w:rPr>
        <w:t>c</w:t>
      </w:r>
      <w:r w:rsidR="00993D70" w:rsidRPr="00993D70">
        <w:rPr>
          <w:rFonts w:ascii="Arial" w:hAnsi="Arial"/>
          <w:sz w:val="24"/>
          <w:lang w:val="es-MX"/>
        </w:rPr>
        <w:t xml:space="preserve">ajero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F57BC7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</w:t>
      </w:r>
      <w:r w:rsidR="00BB0C58">
        <w:rPr>
          <w:rFonts w:ascii="Arial" w:hAnsi="Arial"/>
          <w:sz w:val="24"/>
          <w:lang w:val="es-MX"/>
        </w:rPr>
        <w:t xml:space="preserve">-El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</w:t>
      </w:r>
      <w:r w:rsidR="00BB0C58">
        <w:rPr>
          <w:rFonts w:ascii="Arial" w:hAnsi="Arial"/>
          <w:sz w:val="24"/>
          <w:lang w:val="es-MX"/>
        </w:rPr>
        <w:t>regresa al menú principal</w:t>
      </w:r>
      <w:r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 w:rsidR="00BB0C58"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 w:rsidR="00CB7E6D">
              <w:rPr>
                <w:rFonts w:ascii="Arial" w:hAnsi="Arial"/>
                <w:sz w:val="24"/>
                <w:lang w:val="es-MX"/>
              </w:rPr>
              <w:t>s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B7E6D" w:rsidRDefault="00CB7E6D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Diagrama de Secuencia.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9F2" w:rsidRDefault="005D49F2">
      <w:r>
        <w:separator/>
      </w:r>
    </w:p>
  </w:endnote>
  <w:endnote w:type="continuationSeparator" w:id="0">
    <w:p w:rsidR="005D49F2" w:rsidRDefault="005D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9F2" w:rsidRDefault="005D49F2">
      <w:r>
        <w:separator/>
      </w:r>
    </w:p>
  </w:footnote>
  <w:footnote w:type="continuationSeparator" w:id="0">
    <w:p w:rsidR="005D49F2" w:rsidRDefault="005D4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6D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30453"/>
    <w:rsid w:val="003A33CF"/>
    <w:rsid w:val="003B0E65"/>
    <w:rsid w:val="003C0065"/>
    <w:rsid w:val="00416388"/>
    <w:rsid w:val="004B5335"/>
    <w:rsid w:val="00530AF2"/>
    <w:rsid w:val="005D49F2"/>
    <w:rsid w:val="006736CB"/>
    <w:rsid w:val="006A370A"/>
    <w:rsid w:val="006C2F44"/>
    <w:rsid w:val="00721DFF"/>
    <w:rsid w:val="007D0E39"/>
    <w:rsid w:val="007E547A"/>
    <w:rsid w:val="00887F55"/>
    <w:rsid w:val="00993D70"/>
    <w:rsid w:val="009A1731"/>
    <w:rsid w:val="009D0499"/>
    <w:rsid w:val="009F6C87"/>
    <w:rsid w:val="00AD4E52"/>
    <w:rsid w:val="00AE6B3C"/>
    <w:rsid w:val="00AE7838"/>
    <w:rsid w:val="00BB0C58"/>
    <w:rsid w:val="00BC266B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6DFEE-7B39-42AF-B5B9-9A6B400F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151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GIOVANNI ARIAS H</cp:lastModifiedBy>
  <cp:revision>32</cp:revision>
  <cp:lastPrinted>2013-09-20T01:25:00Z</cp:lastPrinted>
  <dcterms:created xsi:type="dcterms:W3CDTF">2013-09-20T02:42:00Z</dcterms:created>
  <dcterms:modified xsi:type="dcterms:W3CDTF">2014-10-21T04:11:00Z</dcterms:modified>
</cp:coreProperties>
</file>