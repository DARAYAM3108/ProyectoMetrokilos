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C1803" w:rsidRDefault="00DE3E7F" w:rsidP="00BC1803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Pr="00BC1803" w:rsidRDefault="009A1731" w:rsidP="00BC1803">
      <w:pPr>
        <w:ind w:left="360"/>
        <w:jc w:val="both"/>
        <w:rPr>
          <w:rFonts w:ascii="Arial" w:hAnsi="Arial"/>
          <w:sz w:val="28"/>
          <w:lang w:val="es-MX"/>
        </w:rPr>
      </w:pPr>
      <w:r w:rsidRPr="00BC1803">
        <w:rPr>
          <w:rFonts w:ascii="Arial" w:hAnsi="Arial"/>
          <w:sz w:val="24"/>
          <w:lang w:val="es-MX"/>
        </w:rPr>
        <w:t xml:space="preserve">Eliminar </w:t>
      </w:r>
      <w:r w:rsidR="00AE6B3C" w:rsidRPr="00BC1803">
        <w:rPr>
          <w:rFonts w:ascii="Arial" w:hAnsi="Arial"/>
          <w:sz w:val="24"/>
          <w:lang w:val="es-MX"/>
        </w:rPr>
        <w:t>Administrador</w:t>
      </w:r>
      <w:r w:rsidRPr="00BC1803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BC1803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BC180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AE6B3C">
        <w:rPr>
          <w:rFonts w:ascii="Arial" w:hAnsi="Arial"/>
          <w:sz w:val="24"/>
          <w:lang w:val="es-MX"/>
        </w:rPr>
        <w:t>otro administrador</w:t>
      </w:r>
      <w:r w:rsidR="00F369C4">
        <w:rPr>
          <w:rFonts w:ascii="Arial" w:hAnsi="Arial"/>
          <w:sz w:val="24"/>
          <w:lang w:val="es-MX"/>
        </w:rPr>
        <w:t xml:space="preserve"> 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 w:rsidP="00BC180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F369C4">
        <w:rPr>
          <w:rFonts w:ascii="Arial" w:hAnsi="Arial"/>
          <w:sz w:val="24"/>
          <w:lang w:val="es-MX"/>
        </w:rPr>
        <w:t>otro administrador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>lista de Administradores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>el usuario 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7A6B31">
        <w:tc>
          <w:tcPr>
            <w:tcW w:w="779" w:type="dxa"/>
          </w:tcPr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7A6B31">
        <w:tc>
          <w:tcPr>
            <w:tcW w:w="779" w:type="dxa"/>
          </w:tcPr>
          <w:p w:rsidR="006A370A" w:rsidRPr="006D67A5" w:rsidRDefault="006A370A" w:rsidP="007A6B3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F369C4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F369C4">
              <w:rPr>
                <w:rFonts w:ascii="Arial" w:hAnsi="Arial"/>
                <w:sz w:val="24"/>
                <w:lang w:val="es-MX"/>
              </w:rPr>
              <w:t>Administrador</w:t>
            </w:r>
            <w:proofErr w:type="spellEnd"/>
            <w:proofErr w:type="gramEnd"/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>limina de la base de datos el Administrador 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7A6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 w:rsidP="00BC1803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Listar Administradores.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</w:t>
      </w:r>
      <w:r w:rsidR="00BC1803">
        <w:rPr>
          <w:rFonts w:ascii="Arial" w:hAnsi="Arial"/>
          <w:b/>
          <w:bCs/>
          <w:sz w:val="28"/>
          <w:lang w:val="es-419"/>
        </w:rPr>
        <w:t>-</w:t>
      </w:r>
      <w:r w:rsidRPr="003B0E65">
        <w:rPr>
          <w:rFonts w:ascii="Arial" w:hAnsi="Arial"/>
          <w:b/>
          <w:bCs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Que se genere de manera correcta la lista de Administradores.</w:t>
      </w: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Pos</w:t>
      </w:r>
      <w:r w:rsidR="00BC1803">
        <w:rPr>
          <w:rFonts w:ascii="Arial" w:hAnsi="Arial"/>
          <w:b/>
          <w:sz w:val="28"/>
          <w:lang w:val="es-419"/>
        </w:rPr>
        <w:t>-</w:t>
      </w:r>
      <w:r w:rsidRPr="003B0E65">
        <w:rPr>
          <w:rFonts w:ascii="Arial" w:hAnsi="Arial"/>
          <w:b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>:</w:t>
      </w:r>
    </w:p>
    <w:p w:rsidR="00BB0C58" w:rsidRDefault="00BB0C58" w:rsidP="00BC1803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>a de manera positiva el administrador seleccionado</w:t>
      </w:r>
      <w:r>
        <w:rPr>
          <w:rFonts w:ascii="Arial" w:hAnsi="Arial"/>
          <w:sz w:val="24"/>
          <w:lang w:val="es-MX"/>
        </w:rPr>
        <w:t>, se muestra una ventana de confirmación de la operación, con la información de</w:t>
      </w:r>
      <w:r w:rsidR="00E119F4">
        <w:rPr>
          <w:rFonts w:ascii="Arial" w:hAnsi="Arial"/>
          <w:sz w:val="24"/>
          <w:lang w:val="es-MX"/>
        </w:rPr>
        <w:t xml:space="preserve">l </w:t>
      </w:r>
      <w:r>
        <w:rPr>
          <w:rFonts w:ascii="Arial" w:hAnsi="Arial"/>
          <w:sz w:val="24"/>
          <w:lang w:val="es-MX"/>
        </w:rPr>
        <w:t xml:space="preserve"> </w:t>
      </w:r>
      <w:r w:rsidR="00E119F4" w:rsidRPr="00E119F4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BB0C58" w:rsidRDefault="00BB0C58" w:rsidP="00BC1803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regresa al menú principal</w:t>
      </w:r>
      <w:r w:rsidR="00F57BC7">
        <w:rPr>
          <w:rFonts w:ascii="Arial" w:hAnsi="Arial"/>
          <w:sz w:val="24"/>
          <w:lang w:val="es-MX"/>
        </w:rPr>
        <w:t xml:space="preserve"> del módulo Administrador</w:t>
      </w:r>
      <w:r>
        <w:rPr>
          <w:rFonts w:ascii="Arial" w:hAnsi="Arial"/>
          <w:sz w:val="24"/>
          <w:lang w:val="es-MX"/>
        </w:rPr>
        <w:t>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>
              <w:rPr>
                <w:rFonts w:ascii="Arial" w:hAnsi="Arial"/>
                <w:sz w:val="24"/>
                <w:lang w:val="es-MX"/>
              </w:rPr>
              <w:t>Administradores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de la tabla “</w:t>
            </w:r>
            <w:r>
              <w:rPr>
                <w:rFonts w:ascii="Arial" w:hAnsi="Arial"/>
                <w:sz w:val="24"/>
                <w:lang w:val="es-MX"/>
              </w:rPr>
              <w:t>Administradores”,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>opción con la información del Administrador 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D0229E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>el administrador 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 w:rsidP="003B0E65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3B0E65" w:rsidRDefault="003B0E65" w:rsidP="003B0E6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3B190A">
        <w:tc>
          <w:tcPr>
            <w:tcW w:w="637" w:type="dxa"/>
          </w:tcPr>
          <w:p w:rsidR="009D0499" w:rsidRDefault="009D0499" w:rsidP="003B190A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3B190A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3B190A">
        <w:tc>
          <w:tcPr>
            <w:tcW w:w="637" w:type="dxa"/>
          </w:tcPr>
          <w:p w:rsidR="009D0499" w:rsidRDefault="00D0229E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3B190A">
        <w:tc>
          <w:tcPr>
            <w:tcW w:w="637" w:type="dxa"/>
          </w:tcPr>
          <w:p w:rsidR="009D0499" w:rsidRPr="009D0499" w:rsidRDefault="00D0229E" w:rsidP="003B190A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3B190A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F104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Pr="009D0499" w:rsidRDefault="00DE3E7F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Administrador</w:t>
      </w:r>
      <w:r w:rsidR="003B0E65" w:rsidRPr="009D0499">
        <w:rPr>
          <w:rFonts w:ascii="Arial" w:hAnsi="Arial"/>
          <w:sz w:val="28"/>
          <w:lang w:val="es-MX"/>
        </w:rPr>
        <w:t>”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CF4A9E" w:rsidRDefault="00CF4A9E" w:rsidP="00BC1803">
      <w:pPr>
        <w:jc w:val="center"/>
        <w:rPr>
          <w:b/>
          <w:sz w:val="36"/>
          <w:lang w:val="es-MX"/>
        </w:rPr>
      </w:pPr>
    </w:p>
    <w:p w:rsidR="00C84DE6" w:rsidRDefault="00BC1803" w:rsidP="00BC1803">
      <w:pPr>
        <w:jc w:val="center"/>
        <w:rPr>
          <w:b/>
          <w:sz w:val="36"/>
          <w:lang w:val="es-MX"/>
        </w:rPr>
      </w:pPr>
      <w:r w:rsidRPr="00BC1803">
        <w:rPr>
          <w:b/>
          <w:sz w:val="36"/>
          <w:lang w:val="es-MX"/>
        </w:rPr>
        <w:t>Diagrama De Secuencia.</w:t>
      </w:r>
    </w:p>
    <w:p w:rsidR="00CF4A9E" w:rsidRPr="00BC1803" w:rsidRDefault="00CD6971" w:rsidP="00BC1803">
      <w:pPr>
        <w:jc w:val="center"/>
        <w:rPr>
          <w:b/>
          <w:sz w:val="36"/>
          <w:lang w:val="es-MX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9.9pt;margin-top:21.55pt;width:585.85pt;height:320.4pt;z-index:1;mso-position-horizontal-relative:text;mso-position-vertical-relative:text;mso-width-relative:page;mso-height-relative:page">
            <v:imagedata r:id="rId8" o:title="Eliminar Administrador"/>
            <w10:wrap type="topAndBottom"/>
          </v:shape>
        </w:pic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C1803" w:rsidRDefault="00BC1803">
      <w:pPr>
        <w:jc w:val="both"/>
        <w:rPr>
          <w:rFonts w:ascii="Arial" w:hAnsi="Arial"/>
          <w:sz w:val="24"/>
          <w:lang w:val="es-MX"/>
        </w:rPr>
      </w:pPr>
    </w:p>
    <w:sectPr w:rsidR="00BC1803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CA" w:rsidRDefault="003C56CA">
      <w:r>
        <w:separator/>
      </w:r>
    </w:p>
  </w:endnote>
  <w:endnote w:type="continuationSeparator" w:id="0">
    <w:p w:rsidR="003C56CA" w:rsidRDefault="003C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CA" w:rsidRDefault="003C56CA">
      <w:r>
        <w:separator/>
      </w:r>
    </w:p>
  </w:footnote>
  <w:footnote w:type="continuationSeparator" w:id="0">
    <w:p w:rsidR="003C56CA" w:rsidRDefault="003C5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E119F4">
      <w:rPr>
        <w:lang w:val="es-MX"/>
      </w:rPr>
      <w:t>15</w:t>
    </w:r>
    <w:r w:rsidR="00AE6B3C">
      <w:rPr>
        <w:lang w:val="es-MX"/>
      </w:rPr>
      <w:t>/10</w:t>
    </w:r>
    <w:r w:rsidR="00E119F4">
      <w:rPr>
        <w:lang w:val="es-MX"/>
      </w:rPr>
      <w:t>/2014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</w:t>
    </w:r>
    <w:r w:rsidR="009F6C87">
      <w:rPr>
        <w:lang w:val="es-MX"/>
      </w:rPr>
      <w:t>: Miguel</w:t>
    </w:r>
    <w:r w:rsidR="00E119F4"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D6971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5166D6A"/>
    <w:multiLevelType w:val="hybridMultilevel"/>
    <w:tmpl w:val="1B7E0B0E"/>
    <w:lvl w:ilvl="0" w:tplc="36E2E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46248"/>
    <w:rsid w:val="00191BE9"/>
    <w:rsid w:val="001F666F"/>
    <w:rsid w:val="00280163"/>
    <w:rsid w:val="00330453"/>
    <w:rsid w:val="00330976"/>
    <w:rsid w:val="003A33CF"/>
    <w:rsid w:val="003B0E65"/>
    <w:rsid w:val="003C0065"/>
    <w:rsid w:val="003C56CA"/>
    <w:rsid w:val="00416388"/>
    <w:rsid w:val="004B5335"/>
    <w:rsid w:val="00530AF2"/>
    <w:rsid w:val="006736CB"/>
    <w:rsid w:val="006A370A"/>
    <w:rsid w:val="006C2F44"/>
    <w:rsid w:val="00721DFF"/>
    <w:rsid w:val="007D0E39"/>
    <w:rsid w:val="007E547A"/>
    <w:rsid w:val="00887F55"/>
    <w:rsid w:val="009A1731"/>
    <w:rsid w:val="009D0499"/>
    <w:rsid w:val="009F6C87"/>
    <w:rsid w:val="00AD4E52"/>
    <w:rsid w:val="00AE6B3C"/>
    <w:rsid w:val="00AE7838"/>
    <w:rsid w:val="00BB0C58"/>
    <w:rsid w:val="00BC1803"/>
    <w:rsid w:val="00BC266B"/>
    <w:rsid w:val="00C74C82"/>
    <w:rsid w:val="00C84DE6"/>
    <w:rsid w:val="00CD6971"/>
    <w:rsid w:val="00CF4A9E"/>
    <w:rsid w:val="00D0229E"/>
    <w:rsid w:val="00D52374"/>
    <w:rsid w:val="00D928E2"/>
    <w:rsid w:val="00DE3E7F"/>
    <w:rsid w:val="00E119F4"/>
    <w:rsid w:val="00E47763"/>
    <w:rsid w:val="00F104BF"/>
    <w:rsid w:val="00F369C4"/>
    <w:rsid w:val="00F57BC7"/>
    <w:rsid w:val="00F5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97AA3-0121-41A4-A387-4FDB3E0B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169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Biki</cp:lastModifiedBy>
  <cp:revision>32</cp:revision>
  <cp:lastPrinted>2013-09-20T01:25:00Z</cp:lastPrinted>
  <dcterms:created xsi:type="dcterms:W3CDTF">2013-09-20T02:42:00Z</dcterms:created>
  <dcterms:modified xsi:type="dcterms:W3CDTF">2014-11-23T22:50:00Z</dcterms:modified>
</cp:coreProperties>
</file>