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Pr="00613DA4" w:rsidRDefault="00DE3E7F">
      <w:pPr>
        <w:pStyle w:val="Ttulo1"/>
        <w:jc w:val="center"/>
        <w:rPr>
          <w:rFonts w:ascii="Times New Roman" w:hAnsi="Times New Roman"/>
          <w:b/>
          <w:sz w:val="32"/>
        </w:rPr>
      </w:pPr>
      <w:r w:rsidRPr="00613DA4">
        <w:rPr>
          <w:rFonts w:ascii="Times New Roman" w:hAnsi="Times New Roman"/>
          <w:b/>
          <w:sz w:val="36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13DA4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Eliminar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13DA4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AE6B3C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13DA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AE6B3C">
        <w:rPr>
          <w:rFonts w:ascii="Arial" w:hAnsi="Arial"/>
          <w:sz w:val="24"/>
          <w:lang w:val="es-MX"/>
        </w:rPr>
        <w:t xml:space="preserve">Administrador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993D70">
        <w:rPr>
          <w:rFonts w:ascii="Arial" w:hAnsi="Arial"/>
          <w:sz w:val="24"/>
          <w:lang w:val="es-MX"/>
        </w:rPr>
        <w:t xml:space="preserve">a un </w:t>
      </w:r>
      <w:r w:rsidR="00320590" w:rsidRPr="00320590">
        <w:rPr>
          <w:rFonts w:ascii="Arial" w:hAnsi="Arial"/>
          <w:sz w:val="24"/>
          <w:lang w:val="es-MX"/>
        </w:rPr>
        <w:t xml:space="preserve">Vendedor </w:t>
      </w:r>
      <w:r w:rsidR="00F369C4">
        <w:rPr>
          <w:rFonts w:ascii="Arial" w:hAnsi="Arial"/>
          <w:sz w:val="24"/>
          <w:lang w:val="es-MX"/>
        </w:rPr>
        <w:t xml:space="preserve">que ya no cumpla con los objetivos </w:t>
      </w:r>
      <w:r w:rsidR="00E119F4">
        <w:rPr>
          <w:rFonts w:ascii="Arial" w:hAnsi="Arial"/>
          <w:sz w:val="24"/>
          <w:lang w:val="es-MX"/>
        </w:rPr>
        <w:t>necesarios (que ya no tenga ninguna función en la empresa Metro kilos)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 w:rsidP="00613DA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 xml:space="preserve">pueda eliminar </w:t>
      </w:r>
      <w:r w:rsidR="00320590">
        <w:rPr>
          <w:rFonts w:ascii="Arial" w:hAnsi="Arial"/>
          <w:sz w:val="24"/>
          <w:lang w:val="es-MX"/>
        </w:rPr>
        <w:t>un</w:t>
      </w:r>
      <w:r w:rsidR="00F369C4">
        <w:rPr>
          <w:rFonts w:ascii="Arial" w:hAnsi="Arial"/>
          <w:sz w:val="24"/>
          <w:lang w:val="es-MX"/>
        </w:rPr>
        <w:t xml:space="preserve">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 xml:space="preserve">, para esto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 xml:space="preserve">lista de </w:t>
      </w:r>
      <w:r w:rsidR="00320590" w:rsidRPr="00320590">
        <w:rPr>
          <w:rFonts w:ascii="Arial" w:hAnsi="Arial"/>
          <w:sz w:val="24"/>
          <w:lang w:val="es-MX"/>
        </w:rPr>
        <w:t>Vendedor</w:t>
      </w:r>
      <w:r w:rsidR="00320590">
        <w:rPr>
          <w:rFonts w:ascii="Arial" w:hAnsi="Arial"/>
          <w:sz w:val="24"/>
          <w:lang w:val="es-MX"/>
        </w:rPr>
        <w:t>es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 xml:space="preserve">el </w:t>
      </w:r>
      <w:r w:rsidR="00320590">
        <w:rPr>
          <w:rFonts w:ascii="Arial" w:hAnsi="Arial"/>
          <w:sz w:val="24"/>
          <w:lang w:val="es-MX"/>
        </w:rPr>
        <w:t>v</w:t>
      </w:r>
      <w:r w:rsidR="00320590" w:rsidRPr="00320590">
        <w:rPr>
          <w:rFonts w:ascii="Arial" w:hAnsi="Arial"/>
          <w:sz w:val="24"/>
          <w:lang w:val="es-MX"/>
        </w:rPr>
        <w:t xml:space="preserve">endedor </w:t>
      </w:r>
      <w:r w:rsidR="00F369C4">
        <w:rPr>
          <w:rFonts w:ascii="Arial" w:hAnsi="Arial"/>
          <w:sz w:val="24"/>
          <w:lang w:val="es-MX"/>
        </w:rPr>
        <w:t>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7A6B31">
        <w:tc>
          <w:tcPr>
            <w:tcW w:w="779" w:type="dxa"/>
          </w:tcPr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7A6B31">
        <w:tc>
          <w:tcPr>
            <w:tcW w:w="779" w:type="dxa"/>
          </w:tcPr>
          <w:p w:rsidR="006A370A" w:rsidRPr="006D67A5" w:rsidRDefault="006A370A" w:rsidP="007A6B3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993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 xml:space="preserve">limina de la base de datos el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r w:rsidR="00F369C4">
              <w:rPr>
                <w:rFonts w:ascii="Arial" w:hAnsi="Arial"/>
                <w:sz w:val="24"/>
                <w:lang w:val="es-MX"/>
              </w:rPr>
              <w:t>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7A6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 w:rsidP="00613DA4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Listar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Que se genere de manera correcta la lista de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.</w:t>
      </w: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Pos</w:t>
      </w:r>
      <w:r w:rsidR="00613DA4">
        <w:rPr>
          <w:rFonts w:ascii="Arial" w:hAnsi="Arial"/>
          <w:b/>
          <w:sz w:val="28"/>
          <w:lang w:val="es-419"/>
        </w:rPr>
        <w:t>-</w:t>
      </w:r>
      <w:r w:rsidRPr="003B0E65">
        <w:rPr>
          <w:rFonts w:ascii="Arial" w:hAnsi="Arial"/>
          <w:b/>
          <w:sz w:val="28"/>
          <w:lang w:val="es-MX"/>
        </w:rPr>
        <w:t>condiciones</w:t>
      </w:r>
      <w:r w:rsidRPr="003B0E65">
        <w:rPr>
          <w:rFonts w:ascii="Arial" w:hAnsi="Arial"/>
          <w:sz w:val="28"/>
          <w:lang w:val="es-MX"/>
        </w:rPr>
        <w:t>:</w:t>
      </w:r>
    </w:p>
    <w:p w:rsidR="00BB0C58" w:rsidRDefault="00BB0C58" w:rsidP="00613DA4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elimin</w:t>
      </w:r>
      <w:r w:rsidR="00E119F4">
        <w:rPr>
          <w:rFonts w:ascii="Arial" w:hAnsi="Arial"/>
          <w:sz w:val="24"/>
          <w:lang w:val="es-MX"/>
        </w:rPr>
        <w:t xml:space="preserve">a de manera positiva el </w:t>
      </w:r>
      <w:r w:rsidR="00320590" w:rsidRPr="00320590">
        <w:rPr>
          <w:rFonts w:ascii="Arial" w:hAnsi="Arial"/>
          <w:sz w:val="24"/>
          <w:lang w:val="es-MX"/>
        </w:rPr>
        <w:t xml:space="preserve">vendedor </w:t>
      </w:r>
      <w:r w:rsidR="00E119F4">
        <w:rPr>
          <w:rFonts w:ascii="Arial" w:hAnsi="Arial"/>
          <w:sz w:val="24"/>
          <w:lang w:val="es-MX"/>
        </w:rPr>
        <w:t>seleccionado</w:t>
      </w:r>
      <w:r>
        <w:rPr>
          <w:rFonts w:ascii="Arial" w:hAnsi="Arial"/>
          <w:sz w:val="24"/>
          <w:lang w:val="es-MX"/>
        </w:rPr>
        <w:t>, se muestra una ventana de confirmación de la operación, con la información de</w:t>
      </w:r>
      <w:r w:rsidR="00E119F4">
        <w:rPr>
          <w:rFonts w:ascii="Arial" w:hAnsi="Arial"/>
          <w:sz w:val="24"/>
          <w:lang w:val="es-MX"/>
        </w:rPr>
        <w:t xml:space="preserve">l </w:t>
      </w:r>
      <w:r>
        <w:rPr>
          <w:rFonts w:ascii="Arial" w:hAnsi="Arial"/>
          <w:sz w:val="24"/>
          <w:lang w:val="es-MX"/>
        </w:rPr>
        <w:t xml:space="preserve">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BB0C58" w:rsidRDefault="00BB0C58" w:rsidP="00613DA4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regresa al menú principal</w:t>
      </w:r>
      <w:r w:rsidR="00F57BC7">
        <w:rPr>
          <w:rFonts w:ascii="Arial" w:hAnsi="Arial"/>
          <w:sz w:val="24"/>
          <w:lang w:val="es-MX"/>
        </w:rPr>
        <w:t xml:space="preserve"> del módulo </w:t>
      </w:r>
      <w:r w:rsidR="00993D70">
        <w:rPr>
          <w:rFonts w:ascii="Arial" w:hAnsi="Arial"/>
          <w:sz w:val="24"/>
          <w:lang w:val="es-MX"/>
        </w:rPr>
        <w:t>Usuario</w:t>
      </w:r>
      <w:r>
        <w:rPr>
          <w:rFonts w:ascii="Arial" w:hAnsi="Arial"/>
          <w:sz w:val="24"/>
          <w:lang w:val="es-MX"/>
        </w:rPr>
        <w:t>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selecciona todos lo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s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 w:rsidR="00320590">
              <w:rPr>
                <w:rFonts w:ascii="Arial" w:hAnsi="Arial"/>
                <w:sz w:val="24"/>
                <w:lang w:val="es-MX"/>
              </w:rPr>
              <w:t>es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 </w:t>
            </w:r>
            <w:r w:rsidR="00887F55">
              <w:rPr>
                <w:rFonts w:ascii="Arial" w:hAnsi="Arial"/>
                <w:sz w:val="24"/>
                <w:lang w:val="es-MX"/>
              </w:rPr>
              <w:t>de la tabla “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”, y las carga a una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“</w:t>
            </w:r>
            <w:r>
              <w:rPr>
                <w:rFonts w:ascii="Arial" w:hAnsi="Arial"/>
                <w:sz w:val="24"/>
                <w:lang w:val="es-MX"/>
              </w:rPr>
              <w:t>Lista</w:t>
            </w:r>
            <w:r w:rsidR="00887F55"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Administradores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>
              <w:rPr>
                <w:rFonts w:ascii="Arial" w:hAnsi="Arial"/>
                <w:sz w:val="24"/>
                <w:lang w:val="es-MX"/>
              </w:rPr>
              <w:t xml:space="preserve">la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opción con la información del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lastRenderedPageBreak/>
              <w:t xml:space="preserve">vendedor </w:t>
            </w:r>
            <w:r w:rsidR="00D0229E">
              <w:rPr>
                <w:rFonts w:ascii="Arial" w:hAnsi="Arial"/>
                <w:sz w:val="24"/>
                <w:lang w:val="es-MX"/>
              </w:rPr>
              <w:t>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887F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r w:rsidR="00D0229E">
              <w:rPr>
                <w:rFonts w:ascii="Arial" w:hAnsi="Arial"/>
                <w:sz w:val="24"/>
                <w:lang w:val="es-MX"/>
              </w:rPr>
              <w:t>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Default="00C74C82" w:rsidP="003B0E65">
      <w:pPr>
        <w:jc w:val="both"/>
        <w:rPr>
          <w:rFonts w:ascii="Arial" w:hAnsi="Arial"/>
          <w:sz w:val="24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3B190A">
        <w:tc>
          <w:tcPr>
            <w:tcW w:w="637" w:type="dxa"/>
          </w:tcPr>
          <w:p w:rsidR="009D0499" w:rsidRDefault="009D0499" w:rsidP="003B190A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3B190A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3B190A">
        <w:tc>
          <w:tcPr>
            <w:tcW w:w="637" w:type="dxa"/>
          </w:tcPr>
          <w:p w:rsidR="009D0499" w:rsidRDefault="00D0229E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3B190A">
        <w:tc>
          <w:tcPr>
            <w:tcW w:w="637" w:type="dxa"/>
          </w:tcPr>
          <w:p w:rsidR="009D0499" w:rsidRPr="009D0499" w:rsidRDefault="00D0229E" w:rsidP="003B190A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3B190A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613DA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F104BF">
              <w:rPr>
                <w:rFonts w:ascii="Arial" w:hAnsi="Arial"/>
                <w:sz w:val="24"/>
                <w:lang w:val="es-MX"/>
              </w:rPr>
              <w:t xml:space="preserve"> no se pudo eliminar el </w:t>
            </w:r>
            <w:r w:rsidR="00613DA4">
              <w:rPr>
                <w:rFonts w:ascii="Arial" w:hAnsi="Arial"/>
                <w:sz w:val="24"/>
                <w:lang w:val="es-419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</w:t>
      </w:r>
      <w:r w:rsidR="00613DA4">
        <w:rPr>
          <w:rFonts w:ascii="Arial" w:hAnsi="Arial"/>
          <w:sz w:val="28"/>
          <w:lang w:val="es-419"/>
        </w:rPr>
        <w:t>Vendedor</w:t>
      </w:r>
      <w:r w:rsidR="003B0E65" w:rsidRPr="009D0499">
        <w:rPr>
          <w:rFonts w:ascii="Arial" w:hAnsi="Arial"/>
          <w:sz w:val="28"/>
          <w:lang w:val="es-MX"/>
        </w:rPr>
        <w:t>”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 w:rsidP="00613DA4">
      <w:pPr>
        <w:jc w:val="center"/>
        <w:rPr>
          <w:b/>
          <w:sz w:val="36"/>
          <w:szCs w:val="36"/>
          <w:lang w:val="es-MX"/>
        </w:rPr>
      </w:pPr>
      <w:r w:rsidRPr="00613DA4">
        <w:rPr>
          <w:b/>
          <w:sz w:val="36"/>
          <w:szCs w:val="36"/>
          <w:lang w:val="es-MX"/>
        </w:rPr>
        <w:t>Diagrama de Secuencia.</w:t>
      </w:r>
    </w:p>
    <w:p w:rsidR="00613DA4" w:rsidRDefault="00A36AB0" w:rsidP="00613DA4">
      <w:pPr>
        <w:jc w:val="center"/>
        <w:rPr>
          <w:b/>
          <w:sz w:val="36"/>
          <w:szCs w:val="36"/>
          <w:lang w:val="es-MX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5pt;margin-top:25pt;width:583.65pt;height:296.8pt;z-index:1;mso-position-horizontal-relative:text;mso-position-vertical-relative:text;mso-width-relative:page;mso-height-relative:page">
            <v:imagedata r:id="rId8" o:title="Eliminar Vendedor"/>
            <w10:wrap type="topAndBottom"/>
          </v:shape>
        </w:pict>
      </w:r>
    </w:p>
    <w:p w:rsidR="00A36AB0" w:rsidRPr="00613DA4" w:rsidRDefault="00A36AB0" w:rsidP="00613DA4">
      <w:pPr>
        <w:jc w:val="center"/>
        <w:rPr>
          <w:b/>
          <w:sz w:val="36"/>
          <w:szCs w:val="36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13DA4" w:rsidRDefault="00613DA4">
      <w:pPr>
        <w:jc w:val="both"/>
        <w:rPr>
          <w:rFonts w:ascii="Arial" w:hAnsi="Arial"/>
          <w:sz w:val="24"/>
          <w:lang w:val="es-MX"/>
        </w:rPr>
      </w:pPr>
    </w:p>
    <w:sectPr w:rsidR="00613DA4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CD" w:rsidRDefault="00210ACD">
      <w:r>
        <w:separator/>
      </w:r>
    </w:p>
  </w:endnote>
  <w:endnote w:type="continuationSeparator" w:id="0">
    <w:p w:rsidR="00210ACD" w:rsidRDefault="0021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CD" w:rsidRDefault="00210ACD">
      <w:r>
        <w:separator/>
      </w:r>
    </w:p>
  </w:footnote>
  <w:footnote w:type="continuationSeparator" w:id="0">
    <w:p w:rsidR="00210ACD" w:rsidRDefault="00210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E119F4">
      <w:rPr>
        <w:lang w:val="es-MX"/>
      </w:rPr>
      <w:t>15</w:t>
    </w:r>
    <w:r w:rsidR="00AE6B3C">
      <w:rPr>
        <w:lang w:val="es-MX"/>
      </w:rPr>
      <w:t>/10</w:t>
    </w:r>
    <w:r w:rsidR="00E119F4">
      <w:rPr>
        <w:lang w:val="es-MX"/>
      </w:rPr>
      <w:t>/2014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</w:t>
    </w:r>
    <w:r w:rsidR="009F6C87">
      <w:rPr>
        <w:lang w:val="es-MX"/>
      </w:rPr>
      <w:t>: Miguel</w:t>
    </w:r>
    <w:r w:rsidR="00E119F4"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36AB0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87A41"/>
    <w:multiLevelType w:val="hybridMultilevel"/>
    <w:tmpl w:val="F6060E24"/>
    <w:lvl w:ilvl="0" w:tplc="644AC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146248"/>
    <w:rsid w:val="00191BE9"/>
    <w:rsid w:val="001F666F"/>
    <w:rsid w:val="00210ACD"/>
    <w:rsid w:val="00280163"/>
    <w:rsid w:val="00320590"/>
    <w:rsid w:val="00330453"/>
    <w:rsid w:val="003A33CF"/>
    <w:rsid w:val="003B0E65"/>
    <w:rsid w:val="003C0065"/>
    <w:rsid w:val="00416388"/>
    <w:rsid w:val="004B5335"/>
    <w:rsid w:val="00530AF2"/>
    <w:rsid w:val="005D49F2"/>
    <w:rsid w:val="00613DA4"/>
    <w:rsid w:val="006736CB"/>
    <w:rsid w:val="006A370A"/>
    <w:rsid w:val="006C2F44"/>
    <w:rsid w:val="00721DFF"/>
    <w:rsid w:val="007D0E39"/>
    <w:rsid w:val="007E547A"/>
    <w:rsid w:val="00887F55"/>
    <w:rsid w:val="00993D70"/>
    <w:rsid w:val="009A1731"/>
    <w:rsid w:val="009D0499"/>
    <w:rsid w:val="009F6C87"/>
    <w:rsid w:val="00A36AB0"/>
    <w:rsid w:val="00AD4E52"/>
    <w:rsid w:val="00AE6B3C"/>
    <w:rsid w:val="00AE7838"/>
    <w:rsid w:val="00BB0C58"/>
    <w:rsid w:val="00BC266B"/>
    <w:rsid w:val="00C74C82"/>
    <w:rsid w:val="00C84DE6"/>
    <w:rsid w:val="00CB7E6D"/>
    <w:rsid w:val="00D0229E"/>
    <w:rsid w:val="00D52374"/>
    <w:rsid w:val="00D928E2"/>
    <w:rsid w:val="00DE3E7F"/>
    <w:rsid w:val="00E119F4"/>
    <w:rsid w:val="00E47763"/>
    <w:rsid w:val="00F104BF"/>
    <w:rsid w:val="00F2673B"/>
    <w:rsid w:val="00F369C4"/>
    <w:rsid w:val="00F57BC7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D25E4-D504-4F9D-9E5B-A1092FE4B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157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Biki</cp:lastModifiedBy>
  <cp:revision>35</cp:revision>
  <cp:lastPrinted>2013-09-20T01:25:00Z</cp:lastPrinted>
  <dcterms:created xsi:type="dcterms:W3CDTF">2013-09-20T02:42:00Z</dcterms:created>
  <dcterms:modified xsi:type="dcterms:W3CDTF">2014-11-23T23:17:00Z</dcterms:modified>
</cp:coreProperties>
</file>